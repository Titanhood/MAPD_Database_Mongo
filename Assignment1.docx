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62EAC" w14:textId="17F1B9BA" w:rsidR="001B69AC" w:rsidRDefault="0029172D">
      <w:pPr>
        <w:pStyle w:val="Date"/>
      </w:pPr>
      <w:r>
        <w:t>29/09/2022</w:t>
      </w:r>
    </w:p>
    <w:p w14:paraId="61B68774" w14:textId="752FC6D5" w:rsidR="00476EF9" w:rsidRDefault="00476EF9">
      <w:pPr>
        <w:pStyle w:val="Title"/>
        <w:rPr>
          <w:caps w:val="0"/>
        </w:rPr>
      </w:pPr>
      <w:r>
        <w:t>MAPD713_</w:t>
      </w:r>
      <w:r>
        <w:rPr>
          <w:caps w:val="0"/>
        </w:rPr>
        <w:t>Enterpise Techs Mobile Platforms</w:t>
      </w:r>
    </w:p>
    <w:p w14:paraId="7DC85EB4" w14:textId="0AE6261E" w:rsidR="00580C64" w:rsidRDefault="00476EF9">
      <w:pPr>
        <w:pStyle w:val="Title"/>
      </w:pPr>
      <w:r>
        <w:t>A</w:t>
      </w:r>
      <w:r>
        <w:rPr>
          <w:caps w:val="0"/>
        </w:rPr>
        <w:t>ssignment</w:t>
      </w:r>
      <w:r>
        <w:t xml:space="preserve"> 1</w:t>
      </w:r>
    </w:p>
    <w:p w14:paraId="4E324F72" w14:textId="3C79E19B" w:rsidR="00580C64" w:rsidRDefault="00580C64" w:rsidP="00580C64">
      <w:pPr>
        <w:pStyle w:val="Heading1"/>
        <w:numPr>
          <w:ilvl w:val="0"/>
          <w:numId w:val="0"/>
        </w:numPr>
      </w:pPr>
      <w:r>
        <w:rPr>
          <w:caps w:val="0"/>
        </w:rPr>
        <w:t xml:space="preserve">Working demo will be there in the video, this word document shows the screenshots of the HTTP Server JSON code, GitHub linked and a link to view the files. </w:t>
      </w:r>
      <w:proofErr w:type="gramStart"/>
      <w:r>
        <w:rPr>
          <w:caps w:val="0"/>
        </w:rPr>
        <w:t>Also</w:t>
      </w:r>
      <w:proofErr w:type="gramEnd"/>
      <w:r>
        <w:rPr>
          <w:caps w:val="0"/>
        </w:rPr>
        <w:t xml:space="preserve"> the </w:t>
      </w:r>
      <w:r w:rsidR="007A3E0E">
        <w:rPr>
          <w:caps w:val="0"/>
        </w:rPr>
        <w:t xml:space="preserve">sequence </w:t>
      </w:r>
      <w:r>
        <w:rPr>
          <w:caps w:val="0"/>
        </w:rPr>
        <w:t xml:space="preserve">diagram which will be present in the zip file and a screenshot of </w:t>
      </w:r>
      <w:r w:rsidR="007A3E0E">
        <w:rPr>
          <w:caps w:val="0"/>
        </w:rPr>
        <w:t xml:space="preserve">the </w:t>
      </w:r>
      <w:r>
        <w:rPr>
          <w:caps w:val="0"/>
        </w:rPr>
        <w:t>POSTMAN application with the solution implemented and working.</w:t>
      </w:r>
    </w:p>
    <w:p w14:paraId="748E0B3B" w14:textId="24C97158" w:rsidR="0029172D" w:rsidRDefault="0029172D" w:rsidP="00580C64">
      <w:pPr>
        <w:pStyle w:val="Heading1"/>
        <w:numPr>
          <w:ilvl w:val="0"/>
          <w:numId w:val="2"/>
        </w:numPr>
      </w:pPr>
      <w:r>
        <w:t>Git control</w:t>
      </w:r>
    </w:p>
    <w:p w14:paraId="6FAB98B3" w14:textId="206AB1A2" w:rsidR="00476EF9" w:rsidRDefault="0029172D" w:rsidP="0029172D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219E652" wp14:editId="42186A9F">
            <wp:extent cx="548640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4621" w14:textId="77777777" w:rsidR="00476EF9" w:rsidRDefault="00476EF9" w:rsidP="0029172D">
      <w:pPr>
        <w:pStyle w:val="Heading1"/>
        <w:numPr>
          <w:ilvl w:val="0"/>
          <w:numId w:val="0"/>
        </w:numPr>
      </w:pPr>
    </w:p>
    <w:p w14:paraId="42CCE0F8" w14:textId="3BE83542" w:rsidR="0029172D" w:rsidRDefault="0029172D" w:rsidP="0029172D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2E543C9" wp14:editId="074950F7">
            <wp:extent cx="5486400" cy="3185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F393" w14:textId="216F8FFD" w:rsidR="00476EF9" w:rsidRDefault="00476EF9" w:rsidP="0029172D">
      <w:pPr>
        <w:pStyle w:val="Heading1"/>
        <w:numPr>
          <w:ilvl w:val="0"/>
          <w:numId w:val="0"/>
        </w:numPr>
        <w:rPr>
          <w:caps w:val="0"/>
        </w:rPr>
      </w:pPr>
      <w:r>
        <w:rPr>
          <w:caps w:val="0"/>
        </w:rPr>
        <w:t xml:space="preserve">GitHub link: </w:t>
      </w:r>
      <w:hyperlink r:id="rId9" w:history="1">
        <w:r w:rsidRPr="00304067">
          <w:rPr>
            <w:rStyle w:val="Hyperlink"/>
            <w:caps w:val="0"/>
          </w:rPr>
          <w:t>https://github.com/Titanhood/MAPD713_Assignment1/tree/master</w:t>
        </w:r>
      </w:hyperlink>
    </w:p>
    <w:p w14:paraId="7FA061C1" w14:textId="66FA4072" w:rsidR="001B69AC" w:rsidRDefault="001B69AC" w:rsidP="00476EF9">
      <w:pPr>
        <w:ind w:left="0"/>
      </w:pPr>
    </w:p>
    <w:p w14:paraId="6937C763" w14:textId="30F8022B" w:rsidR="00CC7457" w:rsidRDefault="00CC7457" w:rsidP="00CC7457">
      <w:pPr>
        <w:pStyle w:val="Heading1"/>
      </w:pPr>
      <w:r>
        <w:t>COMMIT HISTORY</w:t>
      </w:r>
    </w:p>
    <w:p w14:paraId="3577E88A" w14:textId="34B055DE" w:rsidR="00CC7457" w:rsidRDefault="00CC7457" w:rsidP="00CC7457">
      <w:pPr>
        <w:pStyle w:val="Heading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4FA98A3" wp14:editId="39D54DC5">
            <wp:extent cx="5486400" cy="2844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476" w14:textId="1FEA004A" w:rsidR="00CC7457" w:rsidRDefault="00CC7457" w:rsidP="00CC7457">
      <w:pPr>
        <w:pStyle w:val="Heading1"/>
      </w:pPr>
      <w:r>
        <w:t xml:space="preserve">HTTP server js file </w:t>
      </w:r>
    </w:p>
    <w:p w14:paraId="3F29D9DE" w14:textId="4BC7A4E3" w:rsidR="000569B1" w:rsidRDefault="000569B1" w:rsidP="00CC7457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0EEF4F" wp14:editId="127AC766">
            <wp:extent cx="5486400" cy="3733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FCA" w14:textId="0D30E946" w:rsidR="00CC7457" w:rsidRDefault="000569B1" w:rsidP="00CC7457">
      <w:pPr>
        <w:pStyle w:val="Heading1"/>
        <w:numPr>
          <w:ilvl w:val="0"/>
          <w:numId w:val="0"/>
        </w:numPr>
      </w:pPr>
      <w:r>
        <w:t>P</w:t>
      </w:r>
      <w:r>
        <w:rPr>
          <w:caps w:val="0"/>
        </w:rPr>
        <w:t>ost</w:t>
      </w:r>
    </w:p>
    <w:p w14:paraId="7A904888" w14:textId="450D669D" w:rsidR="00476EF9" w:rsidRDefault="000569B1" w:rsidP="00476EF9">
      <w:pPr>
        <w:ind w:left="0"/>
      </w:pPr>
      <w:r>
        <w:rPr>
          <w:noProof/>
        </w:rPr>
        <w:lastRenderedPageBreak/>
        <w:drawing>
          <wp:inline distT="0" distB="0" distL="0" distR="0" wp14:anchorId="2792AFC7" wp14:editId="1039A733">
            <wp:extent cx="5486400" cy="1118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802F" w14:textId="2008C4D1" w:rsidR="000569B1" w:rsidRDefault="000569B1" w:rsidP="00476EF9">
      <w:pPr>
        <w:ind w:left="0"/>
      </w:pPr>
    </w:p>
    <w:p w14:paraId="0B7349D0" w14:textId="6E117522" w:rsidR="000569B1" w:rsidRDefault="000569B1" w:rsidP="00476EF9">
      <w:pPr>
        <w:ind w:left="0"/>
      </w:pPr>
      <w:r>
        <w:t>Request Counter and URL</w:t>
      </w:r>
    </w:p>
    <w:p w14:paraId="2EC78C38" w14:textId="77777777" w:rsidR="000569B1" w:rsidRDefault="000569B1" w:rsidP="00476EF9">
      <w:pPr>
        <w:ind w:left="0"/>
      </w:pPr>
    </w:p>
    <w:p w14:paraId="0C86877F" w14:textId="7D36D404" w:rsidR="000569B1" w:rsidRDefault="000569B1" w:rsidP="00476EF9">
      <w:pPr>
        <w:ind w:left="0"/>
      </w:pPr>
      <w:r>
        <w:rPr>
          <w:noProof/>
        </w:rPr>
        <w:drawing>
          <wp:inline distT="0" distB="0" distL="0" distR="0" wp14:anchorId="5CF3B77D" wp14:editId="13E35831">
            <wp:extent cx="5486400" cy="3669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9A6F" w14:textId="69E16D43" w:rsidR="00580C64" w:rsidRDefault="00580C64" w:rsidP="00476EF9">
      <w:pPr>
        <w:ind w:left="0"/>
      </w:pPr>
    </w:p>
    <w:p w14:paraId="17C0D8CB" w14:textId="5C49B438" w:rsidR="00580C64" w:rsidRDefault="00580C64" w:rsidP="00476EF9">
      <w:pPr>
        <w:ind w:left="0"/>
      </w:pPr>
      <w:r>
        <w:t>Running the HTTP Server</w:t>
      </w:r>
    </w:p>
    <w:p w14:paraId="42E968E1" w14:textId="1523B0D0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00D04910" wp14:editId="39EEB1B1">
            <wp:extent cx="5486400" cy="1408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E96A" w14:textId="430156C8" w:rsidR="00580C64" w:rsidRDefault="00580C64" w:rsidP="00476EF9">
      <w:pPr>
        <w:ind w:left="0"/>
      </w:pPr>
    </w:p>
    <w:p w14:paraId="256B173E" w14:textId="59D26107" w:rsidR="00580C64" w:rsidRDefault="00580C64" w:rsidP="00476EF9">
      <w:pPr>
        <w:ind w:left="0"/>
      </w:pPr>
      <w:r>
        <w:t>GET request</w:t>
      </w:r>
    </w:p>
    <w:p w14:paraId="76E1380F" w14:textId="77777777" w:rsidR="00580C64" w:rsidRDefault="00580C64" w:rsidP="00476EF9">
      <w:pPr>
        <w:ind w:left="0"/>
      </w:pPr>
    </w:p>
    <w:p w14:paraId="2012A374" w14:textId="535392AE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0ED718FF" wp14:editId="1C8FF5E0">
            <wp:extent cx="5486400" cy="1675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06A3" w14:textId="77777777" w:rsidR="00580C64" w:rsidRDefault="00580C64" w:rsidP="00476EF9">
      <w:pPr>
        <w:ind w:left="0"/>
      </w:pPr>
    </w:p>
    <w:p w14:paraId="59D7040A" w14:textId="4F1E647E" w:rsidR="00580C64" w:rsidRDefault="00580C64" w:rsidP="00476EF9">
      <w:pPr>
        <w:ind w:left="0"/>
      </w:pPr>
      <w:r>
        <w:t>POST Request</w:t>
      </w:r>
    </w:p>
    <w:p w14:paraId="5C022856" w14:textId="77777777" w:rsidR="00580C64" w:rsidRDefault="00580C64" w:rsidP="00476EF9">
      <w:pPr>
        <w:ind w:left="0"/>
      </w:pPr>
    </w:p>
    <w:p w14:paraId="1338A013" w14:textId="7CD49476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6E5D691A" wp14:editId="7E9031D4">
            <wp:extent cx="5486400" cy="237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7C37" w14:textId="64B9FB82" w:rsidR="00580C64" w:rsidRDefault="00580C64" w:rsidP="00476EF9">
      <w:pPr>
        <w:ind w:left="0"/>
      </w:pPr>
    </w:p>
    <w:p w14:paraId="4DF2868A" w14:textId="78DABFCC" w:rsidR="00580C64" w:rsidRDefault="00580C64" w:rsidP="00476EF9">
      <w:pPr>
        <w:ind w:left="0"/>
      </w:pPr>
      <w:r>
        <w:t>GET all products</w:t>
      </w:r>
    </w:p>
    <w:p w14:paraId="7AFCE7BF" w14:textId="77777777" w:rsidR="00580C64" w:rsidRDefault="00580C64" w:rsidP="00476EF9">
      <w:pPr>
        <w:ind w:left="0"/>
      </w:pPr>
    </w:p>
    <w:p w14:paraId="769FB00A" w14:textId="5A85B142" w:rsidR="00580C64" w:rsidRDefault="00580C64" w:rsidP="00476EF9">
      <w:pPr>
        <w:ind w:left="0"/>
      </w:pPr>
      <w:r>
        <w:rPr>
          <w:noProof/>
        </w:rPr>
        <w:lastRenderedPageBreak/>
        <w:drawing>
          <wp:inline distT="0" distB="0" distL="0" distR="0" wp14:anchorId="5A7DD543" wp14:editId="4366D1A6">
            <wp:extent cx="5486400" cy="354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16A7" w14:textId="29E7F12A" w:rsidR="00580C64" w:rsidRDefault="00580C64" w:rsidP="00476EF9">
      <w:pPr>
        <w:ind w:left="0"/>
      </w:pPr>
    </w:p>
    <w:p w14:paraId="421BB2B2" w14:textId="20361DDC" w:rsidR="00580C64" w:rsidRDefault="00580C64" w:rsidP="00476EF9">
      <w:pPr>
        <w:ind w:left="0"/>
      </w:pPr>
      <w:r>
        <w:t>Request Counter in action:</w:t>
      </w:r>
    </w:p>
    <w:p w14:paraId="572450A5" w14:textId="13E0DC9F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424AC709" wp14:editId="40EB09B9">
            <wp:extent cx="5486400" cy="1831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E25" w14:textId="6B824E24" w:rsidR="00580C64" w:rsidRDefault="00580C64" w:rsidP="00476EF9">
      <w:pPr>
        <w:ind w:left="0"/>
      </w:pPr>
    </w:p>
    <w:p w14:paraId="00FCAF39" w14:textId="77777777" w:rsidR="00580C64" w:rsidRDefault="00580C64" w:rsidP="00476EF9">
      <w:pPr>
        <w:ind w:left="0"/>
      </w:pPr>
    </w:p>
    <w:p w14:paraId="3D5760AD" w14:textId="017B4784" w:rsidR="00580C64" w:rsidRDefault="00580C64" w:rsidP="00476EF9">
      <w:pPr>
        <w:ind w:left="0"/>
      </w:pPr>
      <w:r>
        <w:t>Sequence Diagram:</w:t>
      </w:r>
    </w:p>
    <w:p w14:paraId="0700FD69" w14:textId="5FCCC3A4" w:rsidR="000569B1" w:rsidRDefault="000569B1" w:rsidP="00476EF9">
      <w:pPr>
        <w:ind w:left="0"/>
      </w:pPr>
    </w:p>
    <w:p w14:paraId="2ADBB96D" w14:textId="08712CC4" w:rsidR="000569B1" w:rsidRDefault="00580C64" w:rsidP="00476EF9">
      <w:pPr>
        <w:ind w:left="0"/>
      </w:pPr>
      <w:r>
        <w:rPr>
          <w:noProof/>
        </w:rPr>
        <w:lastRenderedPageBreak/>
        <w:drawing>
          <wp:inline distT="0" distB="0" distL="0" distR="0" wp14:anchorId="0E031EA1" wp14:editId="49E244AB">
            <wp:extent cx="5486400" cy="3138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0A1B" w14:textId="6DEE387F" w:rsidR="00580C64" w:rsidRDefault="00580C64" w:rsidP="00476EF9">
      <w:pPr>
        <w:ind w:left="0"/>
      </w:pPr>
    </w:p>
    <w:p w14:paraId="66FA6522" w14:textId="09EABB82" w:rsidR="00580C64" w:rsidRDefault="00580C64" w:rsidP="00476EF9">
      <w:pPr>
        <w:ind w:left="0"/>
      </w:pPr>
      <w:r>
        <w:t>POSTMAN application, solution working and in action in postman.</w:t>
      </w:r>
    </w:p>
    <w:p w14:paraId="0D283263" w14:textId="5A21B05E" w:rsidR="00580C64" w:rsidRDefault="00580C64" w:rsidP="00476EF9">
      <w:pPr>
        <w:ind w:left="0"/>
      </w:pPr>
    </w:p>
    <w:p w14:paraId="5977ED06" w14:textId="61454DFD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17F02C7F" wp14:editId="00308AB1">
            <wp:extent cx="5486400" cy="3313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CAC3" w14:textId="03E879A1" w:rsidR="00580C64" w:rsidRDefault="00580C64" w:rsidP="00476EF9">
      <w:pPr>
        <w:ind w:left="0"/>
      </w:pPr>
    </w:p>
    <w:sectPr w:rsidR="00580C64">
      <w:footerReference w:type="default" r:id="rId21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FDABA" w14:textId="77777777" w:rsidR="00761DC5" w:rsidRDefault="00761DC5">
      <w:pPr>
        <w:spacing w:after="0" w:line="240" w:lineRule="auto"/>
      </w:pPr>
      <w:r>
        <w:separator/>
      </w:r>
    </w:p>
    <w:p w14:paraId="7656C21F" w14:textId="77777777" w:rsidR="00761DC5" w:rsidRDefault="00761DC5"/>
  </w:endnote>
  <w:endnote w:type="continuationSeparator" w:id="0">
    <w:p w14:paraId="42A8FDA3" w14:textId="77777777" w:rsidR="00761DC5" w:rsidRDefault="00761DC5">
      <w:pPr>
        <w:spacing w:after="0" w:line="240" w:lineRule="auto"/>
      </w:pPr>
      <w:r>
        <w:continuationSeparator/>
      </w:r>
    </w:p>
    <w:p w14:paraId="68171CDF" w14:textId="77777777" w:rsidR="00761DC5" w:rsidRDefault="00761D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E5FBF" w14:textId="77777777" w:rsidR="001B69AC" w:rsidRDefault="00000000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C8BCC" w14:textId="77777777" w:rsidR="00761DC5" w:rsidRDefault="00761DC5">
      <w:pPr>
        <w:spacing w:after="0" w:line="240" w:lineRule="auto"/>
      </w:pPr>
      <w:r>
        <w:separator/>
      </w:r>
    </w:p>
    <w:p w14:paraId="7A4BE733" w14:textId="77777777" w:rsidR="00761DC5" w:rsidRDefault="00761DC5"/>
  </w:footnote>
  <w:footnote w:type="continuationSeparator" w:id="0">
    <w:p w14:paraId="6871BE22" w14:textId="77777777" w:rsidR="00761DC5" w:rsidRDefault="00761DC5">
      <w:pPr>
        <w:spacing w:after="0" w:line="240" w:lineRule="auto"/>
      </w:pPr>
      <w:r>
        <w:continuationSeparator/>
      </w:r>
    </w:p>
    <w:p w14:paraId="6E980035" w14:textId="77777777" w:rsidR="00761DC5" w:rsidRDefault="00761DC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" w15:restartNumberingAfterBreak="0">
    <w:nsid w:val="6931496D"/>
    <w:multiLevelType w:val="hybridMultilevel"/>
    <w:tmpl w:val="FCC238A4"/>
    <w:lvl w:ilvl="0" w:tplc="66D09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816563">
    <w:abstractNumId w:val="0"/>
  </w:num>
  <w:num w:numId="2" w16cid:durableId="11728345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72D"/>
    <w:rsid w:val="000569B1"/>
    <w:rsid w:val="001B69AC"/>
    <w:rsid w:val="0029172D"/>
    <w:rsid w:val="00476EF9"/>
    <w:rsid w:val="00580C64"/>
    <w:rsid w:val="00761DC5"/>
    <w:rsid w:val="007A3E0E"/>
    <w:rsid w:val="00CC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AC6ED"/>
  <w15:chartTrackingRefBased/>
  <w15:docId w15:val="{ADA3F5B1-8315-7149-8123-37B11B6F9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76EF9"/>
    <w:rPr>
      <w:color w:val="58A8A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E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Titanhood/MAPD713_Assignment1/tree/master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itanhood/Library/Containers/com.microsoft.Word/Data/Library/Application%20Support/Microsoft/Office/16.0/DTS/en-US%7bBB1A481A-7434-824A-B0D8-74A0A36617CE%7d/%7b468EE493-EA78-E74B-B880-FC82FEDBA6D6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15</TotalTime>
  <Pages>7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Shrivastav</dc:creator>
  <cp:keywords/>
  <dc:description/>
  <cp:lastModifiedBy>Ajay Shrivastav</cp:lastModifiedBy>
  <cp:revision>1</cp:revision>
  <dcterms:created xsi:type="dcterms:W3CDTF">2022-09-29T23:56:00Z</dcterms:created>
  <dcterms:modified xsi:type="dcterms:W3CDTF">2022-09-30T00:38:00Z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